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4D1A" w14:textId="0146BB2A" w:rsidR="001E7C81" w:rsidRPr="006F0E6D" w:rsidRDefault="006F0E6D" w:rsidP="006F0E6D">
      <w:pPr>
        <w:jc w:val="center"/>
        <w:rPr>
          <w:b/>
          <w:bCs/>
          <w:sz w:val="32"/>
          <w:szCs w:val="32"/>
        </w:rPr>
      </w:pPr>
      <w:r w:rsidRPr="006F0E6D">
        <w:rPr>
          <w:b/>
          <w:bCs/>
          <w:sz w:val="32"/>
          <w:szCs w:val="32"/>
        </w:rPr>
        <w:t>Protokoll</w:t>
      </w:r>
    </w:p>
    <w:p w14:paraId="2CFC599C" w14:textId="77F358DA" w:rsidR="006F0E6D" w:rsidRPr="009A7CCF" w:rsidRDefault="006F0E6D" w:rsidP="0034455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Design:</w:t>
      </w:r>
    </w:p>
    <w:p w14:paraId="008BF4C7" w14:textId="2B3460F2" w:rsidR="006F0E6D" w:rsidRPr="006F0E6D" w:rsidRDefault="00253A60" w:rsidP="0034455D">
      <w:r>
        <w:rPr>
          <w:noProof/>
        </w:rPr>
        <w:drawing>
          <wp:inline distT="0" distB="0" distL="0" distR="0" wp14:anchorId="01DC2F38" wp14:editId="454961A9">
            <wp:extent cx="5753100" cy="4486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1199" w14:textId="7B878D17" w:rsidR="00253A60" w:rsidRDefault="00253A60" w:rsidP="0034455D">
      <w:r>
        <w:t xml:space="preserve">User werden nach der </w:t>
      </w:r>
      <w:r w:rsidR="004950FE">
        <w:t>Registrierung</w:t>
      </w:r>
      <w:r>
        <w:t xml:space="preserve"> in der DB gespeichert und das Passwort </w:t>
      </w:r>
      <w:proofErr w:type="spellStart"/>
      <w:r>
        <w:t>gehashed</w:t>
      </w:r>
      <w:proofErr w:type="spellEnd"/>
      <w:r>
        <w:t>.</w:t>
      </w:r>
    </w:p>
    <w:p w14:paraId="28AFF4C0" w14:textId="30B09E83" w:rsidR="00253A60" w:rsidRDefault="00253A60" w:rsidP="0034455D">
      <w:r>
        <w:t xml:space="preserve">Registrierte User haben </w:t>
      </w:r>
      <w:proofErr w:type="spellStart"/>
      <w:r>
        <w:t>Stats</w:t>
      </w:r>
      <w:proofErr w:type="spellEnd"/>
      <w:r>
        <w:t>, welche bei der Erstellung vorgegebene Standardwerte haben. Zudem haben User Karten welche ebenfalls gespeichert werden, sobald Sie diese durch das Package kaufen. Die Karten/Packages werden vom Admin erstellt.</w:t>
      </w:r>
    </w:p>
    <w:p w14:paraId="27CC35C8" w14:textId="02BDE81A" w:rsidR="00253A60" w:rsidRDefault="00253A60" w:rsidP="0034455D">
      <w:r>
        <w:t xml:space="preserve">Jede Karte wird durch ein Package erstellt. Über diese </w:t>
      </w:r>
      <w:proofErr w:type="spellStart"/>
      <w:r>
        <w:t>PackageID</w:t>
      </w:r>
      <w:proofErr w:type="spellEnd"/>
      <w:r>
        <w:t xml:space="preserve"> wird dann auch das Package gekauft und die Karten dem User zugewiesen.</w:t>
      </w:r>
    </w:p>
    <w:p w14:paraId="57328BCC" w14:textId="7ED57574" w:rsidR="00253A60" w:rsidRPr="006F0E6D" w:rsidRDefault="009F1D7D" w:rsidP="0034455D">
      <w:r>
        <w:t xml:space="preserve">Vor dem Eintragen der Daten werden alle Daten in den </w:t>
      </w:r>
      <w:proofErr w:type="spellStart"/>
      <w:r>
        <w:t>Tables</w:t>
      </w:r>
      <w:proofErr w:type="spellEnd"/>
      <w:r>
        <w:t xml:space="preserve"> gelöscht um erneutes hinzufügen von Usern durch das </w:t>
      </w:r>
      <w:proofErr w:type="spellStart"/>
      <w:r>
        <w:t>Script</w:t>
      </w:r>
      <w:proofErr w:type="spellEnd"/>
      <w:r>
        <w:t xml:space="preserve"> zu ermöglichen. Kann wen notwendig natürlich entfernt werden.</w:t>
      </w:r>
    </w:p>
    <w:p w14:paraId="3F1F6C8E" w14:textId="3F99A586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Lektionen:</w:t>
      </w:r>
    </w:p>
    <w:p w14:paraId="66C93D89" w14:textId="6F71836B" w:rsidR="00E23231" w:rsidRPr="004950FE" w:rsidRDefault="004950FE" w:rsidP="00E23231">
      <w:pPr>
        <w:pStyle w:val="Listenabsatz"/>
        <w:numPr>
          <w:ilvl w:val="0"/>
          <w:numId w:val="2"/>
        </w:numPr>
        <w:spacing w:after="100" w:afterAutospacing="1" w:line="360" w:lineRule="auto"/>
      </w:pPr>
      <w:r w:rsidRPr="004950FE">
        <w:t xml:space="preserve">Bat-Dateien automatisch starten </w:t>
      </w:r>
      <w:r>
        <w:t>und den Input einlesen</w:t>
      </w:r>
    </w:p>
    <w:p w14:paraId="0AC3A395" w14:textId="752214D2" w:rsidR="00E23231" w:rsidRPr="004950FE" w:rsidRDefault="004950FE" w:rsidP="00E23231">
      <w:pPr>
        <w:pStyle w:val="Listenabsatz"/>
        <w:numPr>
          <w:ilvl w:val="0"/>
          <w:numId w:val="2"/>
        </w:numPr>
        <w:spacing w:after="100" w:afterAutospacing="1" w:line="360" w:lineRule="auto"/>
      </w:pPr>
      <w:r w:rsidRPr="004950FE">
        <w:t xml:space="preserve">HTTP </w:t>
      </w:r>
      <w:proofErr w:type="spellStart"/>
      <w:r w:rsidRPr="004950FE">
        <w:t>Requests</w:t>
      </w:r>
      <w:proofErr w:type="spellEnd"/>
      <w:r w:rsidRPr="004950FE">
        <w:t xml:space="preserve"> mittels </w:t>
      </w:r>
      <w:proofErr w:type="spellStart"/>
      <w:r w:rsidRPr="004950FE">
        <w:t>Tcp</w:t>
      </w:r>
      <w:r>
        <w:t>-</w:t>
      </w:r>
      <w:r w:rsidRPr="004950FE">
        <w:t>Listener</w:t>
      </w:r>
      <w:proofErr w:type="spellEnd"/>
      <w:r w:rsidRPr="004950FE">
        <w:t xml:space="preserve"> </w:t>
      </w:r>
      <w:r>
        <w:t>lesen und Strings richtig zu splitten</w:t>
      </w:r>
    </w:p>
    <w:p w14:paraId="55754EBB" w14:textId="77777777" w:rsidR="00217008" w:rsidRPr="00E23231" w:rsidRDefault="00E23231" w:rsidP="00217008">
      <w:pPr>
        <w:pStyle w:val="Listenabsatz"/>
        <w:numPr>
          <w:ilvl w:val="0"/>
          <w:numId w:val="2"/>
        </w:numPr>
        <w:spacing w:after="100" w:afterAutospacing="1" w:line="360" w:lineRule="auto"/>
        <w:rPr>
          <w:lang w:val="en-GB"/>
        </w:rPr>
      </w:pPr>
      <w:r>
        <w:rPr>
          <w:lang w:val="en-GB"/>
        </w:rPr>
        <w:t>Threading</w:t>
      </w:r>
      <w:r w:rsidR="00217008">
        <w:rPr>
          <w:lang w:val="en-GB"/>
        </w:rPr>
        <w:t xml:space="preserve"> und </w:t>
      </w:r>
      <w:r w:rsidR="00217008" w:rsidRPr="004950FE">
        <w:rPr>
          <w:lang w:val="en-GB"/>
        </w:rPr>
        <w:t>Concurrent</w:t>
      </w:r>
      <w:r w:rsidR="00217008">
        <w:rPr>
          <w:lang w:val="en-GB"/>
        </w:rPr>
        <w:t xml:space="preserve"> </w:t>
      </w:r>
      <w:r w:rsidR="00217008" w:rsidRPr="004950FE">
        <w:rPr>
          <w:lang w:val="en-GB"/>
        </w:rPr>
        <w:t>Queue</w:t>
      </w:r>
      <w:r w:rsidR="00217008">
        <w:rPr>
          <w:lang w:val="en-GB"/>
        </w:rPr>
        <w:t xml:space="preserve">s </w:t>
      </w:r>
    </w:p>
    <w:p w14:paraId="32CC14E8" w14:textId="237A39E1" w:rsidR="00E23231" w:rsidRPr="00217008" w:rsidRDefault="00217008" w:rsidP="00217008">
      <w:pPr>
        <w:pStyle w:val="Listenabsatz"/>
        <w:numPr>
          <w:ilvl w:val="0"/>
          <w:numId w:val="2"/>
        </w:numPr>
        <w:spacing w:after="100" w:afterAutospacing="1" w:line="360" w:lineRule="auto"/>
        <w:jc w:val="both"/>
        <w:rPr>
          <w:lang w:val="en-GB"/>
        </w:rPr>
      </w:pPr>
      <w:proofErr w:type="spellStart"/>
      <w:r w:rsidRPr="00217008">
        <w:rPr>
          <w:lang w:val="en-GB"/>
        </w:rPr>
        <w:t>Postgre</w:t>
      </w:r>
      <w:proofErr w:type="spellEnd"/>
      <w:r w:rsidRPr="00217008">
        <w:rPr>
          <w:lang w:val="en-GB"/>
        </w:rPr>
        <w:t xml:space="preserve"> Database </w:t>
      </w:r>
      <w:proofErr w:type="spellStart"/>
      <w:r w:rsidRPr="00217008">
        <w:rPr>
          <w:lang w:val="en-GB"/>
        </w:rPr>
        <w:t>m</w:t>
      </w:r>
      <w:r>
        <w:rPr>
          <w:lang w:val="en-GB"/>
        </w:rPr>
        <w:t>it</w:t>
      </w:r>
      <w:proofErr w:type="spellEnd"/>
      <w:r>
        <w:rPr>
          <w:lang w:val="en-GB"/>
        </w:rPr>
        <w:t xml:space="preserve"> SQL</w:t>
      </w:r>
      <w:r w:rsidR="00665376">
        <w:rPr>
          <w:lang w:val="en-GB"/>
        </w:rPr>
        <w:tab/>
      </w:r>
    </w:p>
    <w:p w14:paraId="120A45CB" w14:textId="77777777" w:rsidR="006F0E6D" w:rsidRPr="00217008" w:rsidRDefault="006F0E6D" w:rsidP="006F0E6D">
      <w:pPr>
        <w:rPr>
          <w:lang w:val="en-GB"/>
        </w:rPr>
      </w:pPr>
    </w:p>
    <w:p w14:paraId="2EA59CBD" w14:textId="07BC0674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Unit Test Design:</w:t>
      </w:r>
    </w:p>
    <w:p w14:paraId="227AD428" w14:textId="22D51364" w:rsidR="006F0E6D" w:rsidRDefault="009F1D7D" w:rsidP="006F0E6D">
      <w:r>
        <w:t xml:space="preserve">Wurden erstellt um auch ohne </w:t>
      </w:r>
      <w:proofErr w:type="spellStart"/>
      <w:r>
        <w:t>CurlScript</w:t>
      </w:r>
      <w:proofErr w:type="spellEnd"/>
      <w:r>
        <w:t xml:space="preserve"> die Funktionalitäten zu überprüfen. Ähnlicher Input wie im </w:t>
      </w:r>
      <w:proofErr w:type="spellStart"/>
      <w:r>
        <w:t>CurlScript</w:t>
      </w:r>
      <w:proofErr w:type="spellEnd"/>
      <w:r>
        <w:t xml:space="preserve">. Falls nun </w:t>
      </w:r>
      <w:proofErr w:type="spellStart"/>
      <w:r>
        <w:t>änderungen</w:t>
      </w:r>
      <w:proofErr w:type="spellEnd"/>
      <w:r>
        <w:t xml:space="preserve"> in Funktionen stattfinden muss nicht das </w:t>
      </w:r>
      <w:proofErr w:type="spellStart"/>
      <w:r>
        <w:t>CurlScript</w:t>
      </w:r>
      <w:proofErr w:type="spellEnd"/>
      <w:r>
        <w:t xml:space="preserve"> durchgehend laufen um zu versichern, dass noch alles funktioniert, sondern es können die Tests durchlaufen und etwaige Fehler aufzeigen.</w:t>
      </w:r>
    </w:p>
    <w:p w14:paraId="6355B333" w14:textId="69C89D7E" w:rsidR="00364C4B" w:rsidRDefault="00364C4B" w:rsidP="006F0E6D"/>
    <w:p w14:paraId="609CB54E" w14:textId="3741EE6E" w:rsidR="00364C4B" w:rsidRPr="00364C4B" w:rsidRDefault="00364C4B" w:rsidP="006F0E6D">
      <w:pPr>
        <w:rPr>
          <w:sz w:val="32"/>
          <w:szCs w:val="32"/>
          <w:u w:val="single"/>
        </w:rPr>
      </w:pPr>
      <w:r w:rsidRPr="00364C4B">
        <w:rPr>
          <w:sz w:val="32"/>
          <w:szCs w:val="32"/>
          <w:u w:val="single"/>
        </w:rPr>
        <w:t>Unique Feature:</w:t>
      </w:r>
    </w:p>
    <w:p w14:paraId="41EE05C0" w14:textId="77777777" w:rsidR="00750FFA" w:rsidRDefault="00364C4B" w:rsidP="00750FFA">
      <w:r>
        <w:t xml:space="preserve">Wenn ein Element 3 mal hintereinander gespielt wird, so macht es </w:t>
      </w:r>
      <w:r w:rsidR="00750FFA">
        <w:t xml:space="preserve">falls es einen positiven Effekt hätte, keinen extra Schaden. </w:t>
      </w:r>
    </w:p>
    <w:p w14:paraId="382ABF97" w14:textId="61101B23" w:rsidR="00364C4B" w:rsidRDefault="00750FFA" w:rsidP="00750FFA">
      <w:r>
        <w:t xml:space="preserve">Z.B. Spieler1 spielt 3 mal </w:t>
      </w:r>
      <w:proofErr w:type="spellStart"/>
      <w:r>
        <w:t>WaterSpells</w:t>
      </w:r>
      <w:proofErr w:type="spellEnd"/>
      <w:r>
        <w:t xml:space="preserve"> hintereinander. In der 3. Runde ist nun Spieler1 </w:t>
      </w:r>
      <w:proofErr w:type="spellStart"/>
      <w:r>
        <w:t>WaterSpell</w:t>
      </w:r>
      <w:proofErr w:type="spellEnd"/>
      <w:r>
        <w:t xml:space="preserve"> gegen Spieler2 </w:t>
      </w:r>
      <w:proofErr w:type="spellStart"/>
      <w:r>
        <w:t>FireSpell</w:t>
      </w:r>
      <w:proofErr w:type="spellEnd"/>
      <w:r>
        <w:t>. Wasser wäre gegen Feuer sehr effektiv und würde doppelten Schaden machen. Da das Element aber 3 mal gespielt wurde, wird der Schaden nicht verdoppelt.</w:t>
      </w:r>
    </w:p>
    <w:p w14:paraId="6E2B08D4" w14:textId="77777777" w:rsidR="00364C4B" w:rsidRPr="006F0E6D" w:rsidRDefault="00364C4B" w:rsidP="006F0E6D"/>
    <w:p w14:paraId="4D25C898" w14:textId="15B0A85F" w:rsidR="006F0E6D" w:rsidRPr="009A7CCF" w:rsidRDefault="006F0E6D" w:rsidP="006F0E6D">
      <w:pPr>
        <w:rPr>
          <w:sz w:val="32"/>
          <w:szCs w:val="32"/>
          <w:u w:val="single"/>
        </w:rPr>
      </w:pPr>
      <w:r w:rsidRPr="009A7CCF">
        <w:rPr>
          <w:sz w:val="32"/>
          <w:szCs w:val="32"/>
          <w:u w:val="single"/>
        </w:rPr>
        <w:t>Zeiterfassung:</w:t>
      </w:r>
    </w:p>
    <w:tbl>
      <w:tblPr>
        <w:tblStyle w:val="Gitternetztabelle1hell"/>
        <w:tblW w:w="11057" w:type="dxa"/>
        <w:tblInd w:w="-856" w:type="dxa"/>
        <w:tblLook w:val="04A0" w:firstRow="1" w:lastRow="0" w:firstColumn="1" w:lastColumn="0" w:noHBand="0" w:noVBand="1"/>
      </w:tblPr>
      <w:tblGrid>
        <w:gridCol w:w="1559"/>
        <w:gridCol w:w="1163"/>
        <w:gridCol w:w="1248"/>
        <w:gridCol w:w="5911"/>
        <w:gridCol w:w="1176"/>
      </w:tblGrid>
      <w:tr w:rsidR="00FE0FC6" w14:paraId="77508085" w14:textId="34062D3B" w:rsidTr="00FE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F531EA6" w14:textId="57445F52" w:rsidR="00CA2680" w:rsidRDefault="00CA2680" w:rsidP="0041589E">
            <w:pPr>
              <w:jc w:val="center"/>
            </w:pPr>
            <w:r>
              <w:t>Datum</w:t>
            </w:r>
          </w:p>
        </w:tc>
        <w:tc>
          <w:tcPr>
            <w:tcW w:w="1163" w:type="dxa"/>
          </w:tcPr>
          <w:p w14:paraId="02CB8A6B" w14:textId="652D9137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Startzeit</w:t>
            </w:r>
          </w:p>
        </w:tc>
        <w:tc>
          <w:tcPr>
            <w:tcW w:w="1248" w:type="dxa"/>
          </w:tcPr>
          <w:p w14:paraId="5589E29E" w14:textId="2044E47B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Endzeit</w:t>
            </w:r>
          </w:p>
        </w:tc>
        <w:tc>
          <w:tcPr>
            <w:tcW w:w="5911" w:type="dxa"/>
          </w:tcPr>
          <w:p w14:paraId="25C7A6A3" w14:textId="06DCE8FC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  <w:tc>
          <w:tcPr>
            <w:tcW w:w="1176" w:type="dxa"/>
          </w:tcPr>
          <w:p w14:paraId="6C01F0CB" w14:textId="17C2A5B6" w:rsidR="00CA2680" w:rsidRDefault="00CA2680" w:rsidP="00415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</w:t>
            </w:r>
          </w:p>
        </w:tc>
      </w:tr>
      <w:tr w:rsidR="00FE0FC6" w:rsidRPr="0041589E" w14:paraId="60825E57" w14:textId="2ACFA62C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5F6F31" w14:textId="3A37E31C" w:rsidR="00CA2680" w:rsidRPr="0041589E" w:rsidRDefault="00CA268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Pr="0041589E">
              <w:rPr>
                <w:b w:val="0"/>
                <w:bCs w:val="0"/>
              </w:rPr>
              <w:t>.1</w:t>
            </w:r>
            <w:r>
              <w:rPr>
                <w:b w:val="0"/>
                <w:bCs w:val="0"/>
              </w:rPr>
              <w:t>2</w:t>
            </w:r>
            <w:r w:rsidRPr="0041589E">
              <w:rPr>
                <w:b w:val="0"/>
                <w:bCs w:val="0"/>
              </w:rPr>
              <w:t>.202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63" w:type="dxa"/>
          </w:tcPr>
          <w:p w14:paraId="763994D2" w14:textId="535865F6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17:45</w:t>
            </w:r>
          </w:p>
        </w:tc>
        <w:tc>
          <w:tcPr>
            <w:tcW w:w="1248" w:type="dxa"/>
          </w:tcPr>
          <w:p w14:paraId="1A0F3D51" w14:textId="25099B21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21:00</w:t>
            </w:r>
          </w:p>
        </w:tc>
        <w:tc>
          <w:tcPr>
            <w:tcW w:w="5911" w:type="dxa"/>
          </w:tcPr>
          <w:p w14:paraId="55B01E2C" w14:textId="564056EF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Curl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und Server automatisch starten</w:t>
            </w:r>
          </w:p>
        </w:tc>
        <w:tc>
          <w:tcPr>
            <w:tcW w:w="1176" w:type="dxa"/>
          </w:tcPr>
          <w:p w14:paraId="7B26A406" w14:textId="2A964E3F" w:rsidR="00CA2680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3.25</w:t>
            </w:r>
          </w:p>
        </w:tc>
      </w:tr>
      <w:tr w:rsidR="00FE0FC6" w:rsidRPr="0041589E" w14:paraId="4DB3D426" w14:textId="41331AF4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46A2014" w14:textId="4ACAE68B" w:rsidR="00CA2680" w:rsidRPr="0041589E" w:rsidRDefault="00CA268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3.12.2021</w:t>
            </w:r>
          </w:p>
        </w:tc>
        <w:tc>
          <w:tcPr>
            <w:tcW w:w="1163" w:type="dxa"/>
          </w:tcPr>
          <w:p w14:paraId="765D4507" w14:textId="4656B83B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CA2680">
              <w:t>:00</w:t>
            </w:r>
          </w:p>
        </w:tc>
        <w:tc>
          <w:tcPr>
            <w:tcW w:w="1248" w:type="dxa"/>
          </w:tcPr>
          <w:p w14:paraId="732E0C5C" w14:textId="33358834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E0FC6">
              <w:t>0</w:t>
            </w:r>
            <w:r>
              <w:t>:00</w:t>
            </w:r>
          </w:p>
        </w:tc>
        <w:tc>
          <w:tcPr>
            <w:tcW w:w="5911" w:type="dxa"/>
          </w:tcPr>
          <w:p w14:paraId="489D1823" w14:textId="50405FBA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 </w:t>
            </w:r>
            <w:proofErr w:type="spellStart"/>
            <w:r>
              <w:t>Listener</w:t>
            </w:r>
            <w:proofErr w:type="spellEnd"/>
            <w:r>
              <w:t xml:space="preserve"> eingebaut (</w:t>
            </w:r>
            <w:r w:rsidR="00FE0FC6">
              <w:t>wurde auf TCP geändert)</w:t>
            </w:r>
          </w:p>
        </w:tc>
        <w:tc>
          <w:tcPr>
            <w:tcW w:w="1176" w:type="dxa"/>
          </w:tcPr>
          <w:p w14:paraId="609DD942" w14:textId="4762670C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E0FC6" w:rsidRPr="0041589E" w14:paraId="3BACDBFA" w14:textId="3CC69F40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6DEA30E" w14:textId="2572D90F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2621FD1F" w14:textId="095F2B97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CA2680">
              <w:t>:00</w:t>
            </w:r>
          </w:p>
        </w:tc>
        <w:tc>
          <w:tcPr>
            <w:tcW w:w="1248" w:type="dxa"/>
          </w:tcPr>
          <w:p w14:paraId="00F8481C" w14:textId="0176371C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E0FC6">
              <w:t>2</w:t>
            </w:r>
            <w:r>
              <w:t>:00</w:t>
            </w:r>
          </w:p>
        </w:tc>
        <w:tc>
          <w:tcPr>
            <w:tcW w:w="5911" w:type="dxa"/>
          </w:tcPr>
          <w:p w14:paraId="4FF31657" w14:textId="54647662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 </w:t>
            </w:r>
            <w:proofErr w:type="spellStart"/>
            <w:r>
              <w:t>Listener</w:t>
            </w:r>
            <w:proofErr w:type="spellEnd"/>
            <w:r>
              <w:t xml:space="preserve"> verwendet + daten richtig getrennt</w:t>
            </w:r>
          </w:p>
        </w:tc>
        <w:tc>
          <w:tcPr>
            <w:tcW w:w="1176" w:type="dxa"/>
          </w:tcPr>
          <w:p w14:paraId="2AD829E7" w14:textId="647CF6F7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E0FC6" w:rsidRPr="0041589E" w14:paraId="7EB270B8" w14:textId="48B9AC4B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7FD8FD" w14:textId="14D8F10A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50B45393" w14:textId="428F12E2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CA2680">
              <w:t>:00</w:t>
            </w:r>
          </w:p>
        </w:tc>
        <w:tc>
          <w:tcPr>
            <w:tcW w:w="1248" w:type="dxa"/>
          </w:tcPr>
          <w:p w14:paraId="30F71D5F" w14:textId="70E79BFE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A2680">
              <w:t>:00</w:t>
            </w:r>
          </w:p>
        </w:tc>
        <w:tc>
          <w:tcPr>
            <w:tcW w:w="5911" w:type="dxa"/>
          </w:tcPr>
          <w:p w14:paraId="132E9FBA" w14:textId="32F80E0F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Datenbank </w:t>
            </w:r>
            <w:proofErr w:type="spellStart"/>
            <w:r>
              <w:t>designed</w:t>
            </w:r>
            <w:proofErr w:type="spellEnd"/>
            <w:r>
              <w:t xml:space="preserve"> + erstellt, Registrierung und </w:t>
            </w:r>
            <w:proofErr w:type="spellStart"/>
            <w:r>
              <w:t>user</w:t>
            </w:r>
            <w:proofErr w:type="spellEnd"/>
            <w:r>
              <w:t xml:space="preserve"> Login, Packages erstellen und kaufen</w:t>
            </w:r>
          </w:p>
        </w:tc>
        <w:tc>
          <w:tcPr>
            <w:tcW w:w="1176" w:type="dxa"/>
          </w:tcPr>
          <w:p w14:paraId="16138706" w14:textId="590320B0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FE0FC6" w:rsidRPr="0041589E" w14:paraId="5C9C1936" w14:textId="5915CB53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E9B2DFE" w14:textId="64DC6383" w:rsidR="00CA2680" w:rsidRPr="0041589E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42403986" w14:textId="5DFA1B95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FC6">
              <w:t>0</w:t>
            </w:r>
            <w:r>
              <w:t>:00</w:t>
            </w:r>
          </w:p>
        </w:tc>
        <w:tc>
          <w:tcPr>
            <w:tcW w:w="1248" w:type="dxa"/>
          </w:tcPr>
          <w:p w14:paraId="34EB91C3" w14:textId="2D960964" w:rsidR="00CA2680" w:rsidRPr="0041589E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23:00</w:t>
            </w:r>
          </w:p>
        </w:tc>
        <w:tc>
          <w:tcPr>
            <w:tcW w:w="5911" w:type="dxa"/>
          </w:tcPr>
          <w:p w14:paraId="4C43B5A3" w14:textId="3D7CB074" w:rsidR="00CA2680" w:rsidRPr="00FE0FC6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E0FC6">
              <w:rPr>
                <w:lang w:val="en-GB"/>
              </w:rPr>
              <w:t>Show Cards, add to p</w:t>
            </w:r>
            <w:r>
              <w:rPr>
                <w:lang w:val="en-GB"/>
              </w:rPr>
              <w:t xml:space="preserve">ackage, show package, </w:t>
            </w:r>
            <w:r w:rsidR="009F1C40">
              <w:rPr>
                <w:lang w:val="en-GB"/>
              </w:rPr>
              <w:t xml:space="preserve">show </w:t>
            </w:r>
            <w:r>
              <w:rPr>
                <w:lang w:val="en-GB"/>
              </w:rPr>
              <w:t>user data</w:t>
            </w:r>
          </w:p>
        </w:tc>
        <w:tc>
          <w:tcPr>
            <w:tcW w:w="1176" w:type="dxa"/>
          </w:tcPr>
          <w:p w14:paraId="3426144E" w14:textId="58D6DB4A" w:rsidR="00CA2680" w:rsidRDefault="00FE0FC6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FE0FC6" w:rsidRPr="009F1C40" w14:paraId="4AD9C3CF" w14:textId="589EE0C8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3FED6F" w14:textId="0C102ED8" w:rsidR="00CA2680" w:rsidRDefault="00FE0FC6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="00CA2680">
              <w:rPr>
                <w:b w:val="0"/>
                <w:bCs w:val="0"/>
              </w:rPr>
              <w:t>.1.2022</w:t>
            </w:r>
          </w:p>
        </w:tc>
        <w:tc>
          <w:tcPr>
            <w:tcW w:w="1163" w:type="dxa"/>
          </w:tcPr>
          <w:p w14:paraId="2484A2A7" w14:textId="4D38623D" w:rsidR="00CA2680" w:rsidRPr="0041589E" w:rsidRDefault="00CA268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F1C40">
              <w:t>1</w:t>
            </w:r>
            <w:r>
              <w:t>:00</w:t>
            </w:r>
          </w:p>
        </w:tc>
        <w:tc>
          <w:tcPr>
            <w:tcW w:w="1248" w:type="dxa"/>
          </w:tcPr>
          <w:p w14:paraId="0F60A6BB" w14:textId="1B1366AE" w:rsidR="00CA2680" w:rsidRPr="0041589E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CA2680">
              <w:t>:00</w:t>
            </w:r>
          </w:p>
        </w:tc>
        <w:tc>
          <w:tcPr>
            <w:tcW w:w="5911" w:type="dxa"/>
          </w:tcPr>
          <w:p w14:paraId="09E9010B" w14:textId="6F609449" w:rsidR="00CA268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1C40">
              <w:rPr>
                <w:lang w:val="en-GB"/>
              </w:rPr>
              <w:t>Edit user data, scoreboard, s</w:t>
            </w:r>
            <w:r>
              <w:rPr>
                <w:lang w:val="en-GB"/>
              </w:rPr>
              <w:t>tats, unit tests</w:t>
            </w:r>
          </w:p>
        </w:tc>
        <w:tc>
          <w:tcPr>
            <w:tcW w:w="1176" w:type="dxa"/>
          </w:tcPr>
          <w:p w14:paraId="62224706" w14:textId="5256F189" w:rsidR="00CA268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9F1C40" w:rsidRPr="009F1C40" w14:paraId="1E17449E" w14:textId="77777777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1877EB0" w14:textId="569FF89C" w:rsidR="009F1C40" w:rsidRDefault="009F1C40" w:rsidP="004158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10.1.2022</w:t>
            </w:r>
          </w:p>
        </w:tc>
        <w:tc>
          <w:tcPr>
            <w:tcW w:w="1163" w:type="dxa"/>
          </w:tcPr>
          <w:p w14:paraId="3613EF38" w14:textId="47567C8C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</w:t>
            </w:r>
          </w:p>
        </w:tc>
        <w:tc>
          <w:tcPr>
            <w:tcW w:w="1248" w:type="dxa"/>
          </w:tcPr>
          <w:p w14:paraId="35CD038C" w14:textId="03CB135C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5911" w:type="dxa"/>
          </w:tcPr>
          <w:p w14:paraId="150DE149" w14:textId="1FC0FB1A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Game Logic + Battle User </w:t>
            </w:r>
            <w:proofErr w:type="spellStart"/>
            <w:r>
              <w:rPr>
                <w:lang w:val="en-GB"/>
              </w:rPr>
              <w:t>funktionen</w:t>
            </w:r>
            <w:proofErr w:type="spellEnd"/>
          </w:p>
        </w:tc>
        <w:tc>
          <w:tcPr>
            <w:tcW w:w="1176" w:type="dxa"/>
          </w:tcPr>
          <w:p w14:paraId="508875AD" w14:textId="4EB73282" w:rsid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9F1C40" w:rsidRPr="009F1C40" w14:paraId="4E7B01D7" w14:textId="77777777" w:rsidTr="00FE0FC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DB021E9" w14:textId="579EFC9C" w:rsidR="009F1C40" w:rsidRPr="009F1C40" w:rsidRDefault="009F1C40" w:rsidP="0041589E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24.1.2022</w:t>
            </w:r>
          </w:p>
        </w:tc>
        <w:tc>
          <w:tcPr>
            <w:tcW w:w="1163" w:type="dxa"/>
          </w:tcPr>
          <w:p w14:paraId="6911D08B" w14:textId="4752B42B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248" w:type="dxa"/>
          </w:tcPr>
          <w:p w14:paraId="6B7A49B9" w14:textId="6F56FC50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18:00</w:t>
            </w:r>
          </w:p>
        </w:tc>
        <w:tc>
          <w:tcPr>
            <w:tcW w:w="5911" w:type="dxa"/>
          </w:tcPr>
          <w:p w14:paraId="4D6B2742" w14:textId="5165F00E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C40">
              <w:t xml:space="preserve">Protokoll fertiggestellt, auf </w:t>
            </w:r>
            <w:proofErr w:type="spellStart"/>
            <w:r w:rsidRPr="009F1C40">
              <w:t>git</w:t>
            </w:r>
            <w:proofErr w:type="spellEnd"/>
            <w:r w:rsidRPr="009F1C40">
              <w:t xml:space="preserve"> g</w:t>
            </w:r>
            <w:r>
              <w:t>estellt, code überarbeitet/</w:t>
            </w:r>
            <w:proofErr w:type="spellStart"/>
            <w:r>
              <w:t>fehler</w:t>
            </w:r>
            <w:proofErr w:type="spellEnd"/>
            <w:r>
              <w:t xml:space="preserve"> ausgebessert</w:t>
            </w:r>
          </w:p>
        </w:tc>
        <w:tc>
          <w:tcPr>
            <w:tcW w:w="1176" w:type="dxa"/>
          </w:tcPr>
          <w:p w14:paraId="22CDDBEE" w14:textId="651994DE" w:rsidR="009F1C40" w:rsidRPr="009F1C40" w:rsidRDefault="009F1C40" w:rsidP="0041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0513261E" w14:textId="2170FB37" w:rsidR="006F0E6D" w:rsidRDefault="006F0E6D" w:rsidP="006F0E6D"/>
    <w:p w14:paraId="06623C69" w14:textId="73D31A6A" w:rsidR="009F1C40" w:rsidRPr="009F1C40" w:rsidRDefault="009F1C40" w:rsidP="006F0E6D">
      <w:r>
        <w:t>Gesamtdauer: 50.25 Stunden</w:t>
      </w:r>
    </w:p>
    <w:p w14:paraId="396EFF84" w14:textId="77777777" w:rsidR="009D0F36" w:rsidRDefault="009D0F36" w:rsidP="0034455D">
      <w:pPr>
        <w:rPr>
          <w:sz w:val="32"/>
          <w:szCs w:val="32"/>
          <w:u w:val="single"/>
        </w:rPr>
      </w:pPr>
    </w:p>
    <w:p w14:paraId="507610DD" w14:textId="30B20B79" w:rsidR="002A7CEA" w:rsidRDefault="002A7CEA" w:rsidP="0034455D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Curl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Script</w:t>
      </w:r>
      <w:proofErr w:type="spellEnd"/>
      <w:r>
        <w:rPr>
          <w:sz w:val="32"/>
          <w:szCs w:val="32"/>
          <w:u w:val="single"/>
        </w:rPr>
        <w:t xml:space="preserve"> Änderung:</w:t>
      </w:r>
    </w:p>
    <w:p w14:paraId="22AD7660" w14:textId="531C4BF6" w:rsidR="002A7CEA" w:rsidRDefault="002A7CEA" w:rsidP="0034455D">
      <w:r>
        <w:t>Es wurden beim einfügen der Karten der Name weggenommen und ein Element und Type hinzugefügt.</w:t>
      </w:r>
    </w:p>
    <w:p w14:paraId="7F9AF244" w14:textId="79D8AA90" w:rsidR="002A7CEA" w:rsidRPr="009D0F36" w:rsidRDefault="002A7CEA" w:rsidP="0034455D">
      <w:pPr>
        <w:rPr>
          <w:lang w:val="en-GB"/>
        </w:rPr>
      </w:pPr>
      <w:r w:rsidRPr="009D0F36">
        <w:rPr>
          <w:lang w:val="en-GB"/>
        </w:rPr>
        <w:t>"Element\":\"Water\", \"Type\":\"Goblin\",</w:t>
      </w:r>
    </w:p>
    <w:p w14:paraId="081450E6" w14:textId="1001D663" w:rsidR="009D0F36" w:rsidRPr="009D0F36" w:rsidRDefault="009D0F36" w:rsidP="0034455D">
      <w:r w:rsidRPr="009D0F36">
        <w:rPr>
          <w:sz w:val="32"/>
          <w:szCs w:val="32"/>
          <w:u w:val="single"/>
        </w:rPr>
        <w:t>GIT:</w:t>
      </w:r>
      <w:r w:rsidRPr="009D0F36">
        <w:rPr>
          <w:sz w:val="32"/>
          <w:szCs w:val="32"/>
        </w:rPr>
        <w:t xml:space="preserve">  </w:t>
      </w:r>
      <w:hyperlink r:id="rId8" w:history="1">
        <w:r w:rsidRPr="009D0F36">
          <w:rPr>
            <w:rStyle w:val="Hyperlink"/>
            <w:sz w:val="32"/>
            <w:szCs w:val="32"/>
          </w:rPr>
          <w:t>https://github.com/KarBen01/MTCG</w:t>
        </w:r>
      </w:hyperlink>
    </w:p>
    <w:sectPr w:rsidR="009D0F36" w:rsidRPr="009D0F36" w:rsidSect="0041589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1FCE" w14:textId="77777777" w:rsidR="00AF0445" w:rsidRDefault="00AF0445" w:rsidP="0034455D">
      <w:pPr>
        <w:spacing w:after="0" w:line="240" w:lineRule="auto"/>
      </w:pPr>
      <w:r>
        <w:separator/>
      </w:r>
    </w:p>
  </w:endnote>
  <w:endnote w:type="continuationSeparator" w:id="0">
    <w:p w14:paraId="1582B396" w14:textId="77777777" w:rsidR="00AF0445" w:rsidRDefault="00AF0445" w:rsidP="0034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3173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A43C55" w14:textId="0F3A9CE3" w:rsidR="0034455D" w:rsidRPr="0034455D" w:rsidRDefault="006F0E6D">
            <w:pPr>
              <w:pStyle w:val="Fuzeile"/>
            </w:pPr>
            <w:r>
              <w:t xml:space="preserve">SWE1 </w:t>
            </w:r>
            <w:proofErr w:type="spellStart"/>
            <w:r>
              <w:t>MonsterCardTradingGame</w:t>
            </w:r>
            <w:proofErr w:type="spellEnd"/>
            <w:r w:rsidR="0034455D">
              <w:tab/>
            </w:r>
            <w:r w:rsidR="0034455D">
              <w:tab/>
            </w:r>
            <w:r w:rsidR="0034455D">
              <w:rPr>
                <w:lang w:val="de-DE"/>
              </w:rPr>
              <w:t xml:space="preserve">Seite </w:t>
            </w:r>
            <w:r w:rsidR="0034455D">
              <w:rPr>
                <w:b/>
                <w:bCs/>
              </w:rPr>
              <w:fldChar w:fldCharType="begin"/>
            </w:r>
            <w:r w:rsidR="0034455D">
              <w:rPr>
                <w:b/>
                <w:bCs/>
              </w:rPr>
              <w:instrText>PAGE</w:instrText>
            </w:r>
            <w:r w:rsidR="0034455D">
              <w:rPr>
                <w:b/>
                <w:bCs/>
              </w:rPr>
              <w:fldChar w:fldCharType="separate"/>
            </w:r>
            <w:r w:rsidR="0034455D">
              <w:rPr>
                <w:b/>
                <w:bCs/>
                <w:lang w:val="de-DE"/>
              </w:rPr>
              <w:t>2</w:t>
            </w:r>
            <w:r w:rsidR="0034455D">
              <w:rPr>
                <w:b/>
                <w:bCs/>
              </w:rPr>
              <w:fldChar w:fldCharType="end"/>
            </w:r>
            <w:r w:rsidR="0034455D">
              <w:rPr>
                <w:lang w:val="de-DE"/>
              </w:rPr>
              <w:t xml:space="preserve"> von </w:t>
            </w:r>
            <w:r w:rsidR="0034455D">
              <w:rPr>
                <w:b/>
                <w:bCs/>
              </w:rPr>
              <w:fldChar w:fldCharType="begin"/>
            </w:r>
            <w:r w:rsidR="0034455D">
              <w:rPr>
                <w:b/>
                <w:bCs/>
              </w:rPr>
              <w:instrText>NUMPAGES</w:instrText>
            </w:r>
            <w:r w:rsidR="0034455D">
              <w:rPr>
                <w:b/>
                <w:bCs/>
              </w:rPr>
              <w:fldChar w:fldCharType="separate"/>
            </w:r>
            <w:r w:rsidR="0034455D">
              <w:rPr>
                <w:b/>
                <w:bCs/>
                <w:lang w:val="de-DE"/>
              </w:rPr>
              <w:t>2</w:t>
            </w:r>
            <w:r w:rsidR="0034455D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2B0B" w14:textId="77777777" w:rsidR="00AF0445" w:rsidRDefault="00AF0445" w:rsidP="0034455D">
      <w:pPr>
        <w:spacing w:after="0" w:line="240" w:lineRule="auto"/>
      </w:pPr>
      <w:r>
        <w:separator/>
      </w:r>
    </w:p>
  </w:footnote>
  <w:footnote w:type="continuationSeparator" w:id="0">
    <w:p w14:paraId="6A2D0FFE" w14:textId="77777777" w:rsidR="00AF0445" w:rsidRDefault="00AF0445" w:rsidP="00344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BA5E" w14:textId="71966B4E" w:rsidR="0034455D" w:rsidRPr="0034455D" w:rsidRDefault="00D82890">
    <w:pPr>
      <w:pStyle w:val="Kopfzeile"/>
      <w:rPr>
        <w:lang w:val="de-DE"/>
      </w:rPr>
    </w:pPr>
    <w:r>
      <w:rPr>
        <w:lang w:val="de-DE"/>
      </w:rPr>
      <w:t>Karafiat</w:t>
    </w:r>
    <w:r w:rsidR="0034455D">
      <w:rPr>
        <w:lang w:val="de-DE"/>
      </w:rPr>
      <w:tab/>
    </w:r>
    <w:r w:rsidR="0034455D">
      <w:rPr>
        <w:lang w:val="de-DE"/>
      </w:rPr>
      <w:tab/>
    </w:r>
    <w:r w:rsidR="006F0E6D">
      <w:rPr>
        <w:lang w:val="de-DE"/>
      </w:rPr>
      <w:t>BIF 3B4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4DB"/>
    <w:multiLevelType w:val="hybridMultilevel"/>
    <w:tmpl w:val="3AA2DD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C34"/>
    <w:multiLevelType w:val="hybridMultilevel"/>
    <w:tmpl w:val="D4069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C1667"/>
    <w:multiLevelType w:val="hybridMultilevel"/>
    <w:tmpl w:val="5F268C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D"/>
    <w:rsid w:val="001E7C81"/>
    <w:rsid w:val="00217008"/>
    <w:rsid w:val="00251437"/>
    <w:rsid w:val="00253A60"/>
    <w:rsid w:val="00261EA2"/>
    <w:rsid w:val="00272E76"/>
    <w:rsid w:val="00280558"/>
    <w:rsid w:val="002A7CEA"/>
    <w:rsid w:val="002C0055"/>
    <w:rsid w:val="0034361B"/>
    <w:rsid w:val="0034455D"/>
    <w:rsid w:val="00364C4B"/>
    <w:rsid w:val="0041589E"/>
    <w:rsid w:val="004950FE"/>
    <w:rsid w:val="00665376"/>
    <w:rsid w:val="006F0E6D"/>
    <w:rsid w:val="00750FFA"/>
    <w:rsid w:val="00987F04"/>
    <w:rsid w:val="009A7CCF"/>
    <w:rsid w:val="009B52C5"/>
    <w:rsid w:val="009C0F1A"/>
    <w:rsid w:val="009D0F36"/>
    <w:rsid w:val="009F1C40"/>
    <w:rsid w:val="009F1D7D"/>
    <w:rsid w:val="00AF0445"/>
    <w:rsid w:val="00AF753E"/>
    <w:rsid w:val="00CA2680"/>
    <w:rsid w:val="00D82890"/>
    <w:rsid w:val="00E23231"/>
    <w:rsid w:val="00F81EA1"/>
    <w:rsid w:val="00F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9EEF3"/>
  <w15:chartTrackingRefBased/>
  <w15:docId w15:val="{4E22AE8B-F94E-4658-8590-1D4F585B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455D"/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4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455D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445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455D"/>
    <w:rPr>
      <w:rFonts w:ascii="Arial" w:hAnsi="Arial" w:cs="Arial"/>
      <w:sz w:val="24"/>
      <w:szCs w:val="24"/>
    </w:rPr>
  </w:style>
  <w:style w:type="table" w:styleId="Tabellenraster">
    <w:name w:val="Table Grid"/>
    <w:basedOn w:val="NormaleTabelle"/>
    <w:uiPriority w:val="39"/>
    <w:rsid w:val="006F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6F0E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E232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23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2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Ben01/MTC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Benutzerdefinierte%20Office-Vorlagen\FH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FH.dotx</Template>
  <TotalTime>0</TotalTime>
  <Pages>2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Benjamin Karafiat</cp:lastModifiedBy>
  <cp:revision>6</cp:revision>
  <dcterms:created xsi:type="dcterms:W3CDTF">2022-01-24T12:26:00Z</dcterms:created>
  <dcterms:modified xsi:type="dcterms:W3CDTF">2022-01-24T18:59:00Z</dcterms:modified>
</cp:coreProperties>
</file>